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0123605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lang w:val="es-ES"/>
        </w:rPr>
      </w:sdtEndPr>
      <w:sdtContent>
        <w:p w:rsidR="003F69D6" w:rsidRDefault="003F69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F69D6" w:rsidRPr="003F69D6" w:rsidRDefault="003F69D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 w:rsidRPr="003F69D6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AFACILITADORA: AMBAR GONZALEZ M.A.</w:t>
                                      </w:r>
                                    </w:p>
                                  </w:sdtContent>
                                </w:sdt>
                                <w:p w:rsidR="003F69D6" w:rsidRPr="003F69D6" w:rsidRDefault="00F64EF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F69D6" w:rsidRPr="003F69D6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MINERD</w:t>
                                      </w:r>
                                    </w:sdtContent>
                                  </w:sdt>
                                  <w:r w:rsidR="003F69D6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F69D6" w:rsidRPr="003F69D6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TECNICA Distrital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i/>
                                      <w:color w:val="2E74B5" w:themeColor="accent1" w:themeShade="BF"/>
                                      <w:sz w:val="48"/>
                                      <w:szCs w:val="108"/>
                                      <w:lang w:val="es-ES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F69D6" w:rsidRPr="003546D9" w:rsidRDefault="003F69D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i/>
                                          <w:color w:val="2E74B5" w:themeColor="accent1" w:themeShade="BF"/>
                                          <w:sz w:val="56"/>
                                          <w:szCs w:val="108"/>
                                          <w:lang w:val="es-ES"/>
                                        </w:rPr>
                                      </w:pPr>
                                      <w:r w:rsidRPr="0080198C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i/>
                                          <w:color w:val="2E74B5" w:themeColor="accent1" w:themeShade="BF"/>
                                          <w:sz w:val="48"/>
                                          <w:szCs w:val="108"/>
                                          <w:lang w:val="es-ES"/>
                                        </w:rPr>
                                        <w:t>ENCUENTRO PRESENCIAL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F69D6" w:rsidRPr="003F69D6" w:rsidRDefault="003F69D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F69D6" w:rsidRPr="003F69D6" w:rsidRDefault="003F69D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3F69D6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AFACILITADORA: AMBAR GONZALEZ M.A.</w:t>
                                </w:r>
                              </w:p>
                            </w:sdtContent>
                          </w:sdt>
                          <w:p w:rsidR="003F69D6" w:rsidRPr="003F69D6" w:rsidRDefault="003F69D6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3F69D6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MINERD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3F69D6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TECNICA Distrital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i/>
                                <w:color w:val="2E74B5" w:themeColor="accent1" w:themeShade="BF"/>
                                <w:sz w:val="48"/>
                                <w:szCs w:val="108"/>
                                <w:lang w:val="es-ES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F69D6" w:rsidRPr="003546D9" w:rsidRDefault="003F69D6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color w:val="2E74B5" w:themeColor="accent1" w:themeShade="BF"/>
                                    <w:sz w:val="56"/>
                                    <w:szCs w:val="108"/>
                                    <w:lang w:val="es-ES"/>
                                  </w:rPr>
                                </w:pPr>
                                <w:r w:rsidRPr="0080198C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color w:val="2E74B5" w:themeColor="accent1" w:themeShade="BF"/>
                                    <w:sz w:val="48"/>
                                    <w:szCs w:val="108"/>
                                    <w:lang w:val="es-ES"/>
                                  </w:rPr>
                                  <w:t>ENCUENTRO PRESENCIAL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F69D6" w:rsidRPr="003F69D6" w:rsidRDefault="003F69D6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F69D6" w:rsidRDefault="003F69D6" w:rsidP="003F69D6">
          <w:pPr>
            <w:jc w:val="center"/>
            <w:rPr>
              <w:rFonts w:ascii="Times New Roman" w:hAnsi="Times New Roman" w:cs="Times New Roman"/>
              <w:sz w:val="28"/>
              <w:lang w:val="es-ES"/>
            </w:rPr>
          </w:pPr>
          <w:r w:rsidRPr="003F69D6">
            <w:rPr>
              <w:rFonts w:ascii="Times New Roman" w:hAnsi="Times New Roman" w:cs="Times New Roman"/>
              <w:b/>
              <w:sz w:val="56"/>
              <w:lang w:val="es-ES"/>
            </w:rPr>
            <w:t>FUNDAMENTO DEL CURRICULO DE LA EDUCACION DOMINICANA</w:t>
          </w:r>
          <w:r>
            <w:rPr>
              <w:rFonts w:ascii="Times New Roman" w:hAnsi="Times New Roman" w:cs="Times New Roman"/>
              <w:sz w:val="28"/>
              <w:lang w:val="es-ES"/>
            </w:rPr>
            <w:br w:type="page"/>
          </w:r>
        </w:p>
      </w:sdtContent>
    </w:sdt>
    <w:p w:rsidR="00E25271" w:rsidRPr="000946F1" w:rsidRDefault="00E25271" w:rsidP="000946F1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0946F1">
        <w:rPr>
          <w:rFonts w:ascii="Times New Roman" w:hAnsi="Times New Roman" w:cs="Times New Roman"/>
          <w:sz w:val="28"/>
          <w:lang w:val="es-ES"/>
        </w:rPr>
        <w:t xml:space="preserve">Modulo: Fundamento del Currículo </w:t>
      </w:r>
      <w:r w:rsidR="000946F1">
        <w:rPr>
          <w:rFonts w:ascii="Times New Roman" w:hAnsi="Times New Roman" w:cs="Times New Roman"/>
          <w:sz w:val="28"/>
          <w:lang w:val="es-ES"/>
        </w:rPr>
        <w:t>de la Educación Dominicana</w:t>
      </w:r>
    </w:p>
    <w:p w:rsidR="00E25271" w:rsidRPr="000946F1" w:rsidRDefault="000946F1" w:rsidP="000946F1">
      <w:pPr>
        <w:jc w:val="center"/>
        <w:rPr>
          <w:rFonts w:ascii="Times New Roman" w:hAnsi="Times New Roman" w:cs="Times New Roman"/>
          <w:lang w:val="es-ES"/>
        </w:rPr>
      </w:pPr>
      <w:r w:rsidRPr="000946F1">
        <w:rPr>
          <w:rFonts w:ascii="Times New Roman" w:hAnsi="Times New Roman" w:cs="Times New Roman"/>
          <w:lang w:val="es-ES"/>
        </w:rPr>
        <w:t>Encuentro presencial</w:t>
      </w:r>
    </w:p>
    <w:p w:rsidR="009F44DB" w:rsidRPr="000946F1" w:rsidRDefault="000C3906" w:rsidP="009F44D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 LA VALORACION PRO</w:t>
      </w:r>
      <w:r w:rsidR="009F44DB" w:rsidRPr="000946F1">
        <w:rPr>
          <w:rFonts w:ascii="Times New Roman" w:hAnsi="Times New Roman" w:cs="Times New Roman"/>
          <w:lang w:val="es-ES"/>
        </w:rPr>
        <w:t>POSITIVA DEL ENCUENTRO PRESENCIAL, TOME EN</w:t>
      </w:r>
      <w:r w:rsidR="0099731C">
        <w:rPr>
          <w:rFonts w:ascii="Times New Roman" w:hAnsi="Times New Roman" w:cs="Times New Roman"/>
          <w:lang w:val="es-ES"/>
        </w:rPr>
        <w:t xml:space="preserve"> </w:t>
      </w:r>
      <w:r w:rsidR="009F44DB" w:rsidRPr="000946F1">
        <w:rPr>
          <w:rFonts w:ascii="Times New Roman" w:hAnsi="Times New Roman" w:cs="Times New Roman"/>
          <w:lang w:val="es-ES"/>
        </w:rPr>
        <w:t xml:space="preserve">CUENTA LOS SIGUIENTES INDICADORES: </w:t>
      </w:r>
    </w:p>
    <w:p w:rsidR="009F44DB" w:rsidRPr="000946F1" w:rsidRDefault="009F44DB" w:rsidP="009F44DB">
      <w:pPr>
        <w:rPr>
          <w:rFonts w:ascii="Times New Roman" w:hAnsi="Times New Roman" w:cs="Times New Roman"/>
          <w:lang w:val="es-ES"/>
        </w:rPr>
      </w:pPr>
      <w:r w:rsidRPr="000946F1">
        <w:rPr>
          <w:rFonts w:ascii="Times New Roman" w:hAnsi="Times New Roman" w:cs="Times New Roman"/>
          <w:lang w:val="es-ES"/>
        </w:rPr>
        <w:t xml:space="preserve">Para cada uno de los ítems indicados, por favor haga una marca en el casillero que más represente su punto de vista. Cualquier comentario adicional colóquelo en el casillero indicado. </w:t>
      </w:r>
    </w:p>
    <w:p w:rsidR="009F44DB" w:rsidRPr="000946F1" w:rsidRDefault="009F44DB" w:rsidP="000946F1">
      <w:pPr>
        <w:jc w:val="center"/>
        <w:rPr>
          <w:rFonts w:ascii="Times New Roman" w:hAnsi="Times New Roman" w:cs="Times New Roman"/>
          <w:i/>
          <w:lang w:val="es-ES"/>
        </w:rPr>
      </w:pPr>
      <w:r w:rsidRPr="000946F1">
        <w:rPr>
          <w:rFonts w:ascii="Times New Roman" w:hAnsi="Times New Roman" w:cs="Times New Roman"/>
          <w:i/>
          <w:lang w:val="es-ES"/>
        </w:rPr>
        <w:t xml:space="preserve">5 Muy de acuerdo  </w:t>
      </w:r>
      <w:r w:rsidR="000946F1" w:rsidRPr="000946F1">
        <w:rPr>
          <w:rFonts w:ascii="Times New Roman" w:hAnsi="Times New Roman" w:cs="Times New Roman"/>
          <w:i/>
          <w:lang w:val="es-ES"/>
        </w:rPr>
        <w:t xml:space="preserve">4 De acuerdo   </w:t>
      </w:r>
      <w:r w:rsidRPr="000946F1">
        <w:rPr>
          <w:rFonts w:ascii="Times New Roman" w:hAnsi="Times New Roman" w:cs="Times New Roman"/>
          <w:i/>
          <w:lang w:val="es-ES"/>
        </w:rPr>
        <w:t>2 Desacuerdo   1 Muy en desacuerdo</w:t>
      </w:r>
    </w:p>
    <w:p w:rsidR="009F44DB" w:rsidRPr="000946F1" w:rsidRDefault="00FF6452" w:rsidP="009F44D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Rojo mi Expectativa antes de la exposición, en Negro después de la misma.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3"/>
        <w:gridCol w:w="682"/>
        <w:gridCol w:w="540"/>
        <w:gridCol w:w="532"/>
        <w:gridCol w:w="730"/>
      </w:tblGrid>
      <w:tr w:rsidR="009F44DB" w:rsidRPr="000946F1" w:rsidTr="009F44DB">
        <w:trPr>
          <w:trHeight w:val="262"/>
        </w:trPr>
        <w:tc>
          <w:tcPr>
            <w:tcW w:w="6153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INDICADOR </w:t>
            </w:r>
          </w:p>
        </w:tc>
        <w:tc>
          <w:tcPr>
            <w:tcW w:w="2484" w:type="dxa"/>
            <w:gridSpan w:val="4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ESCALA DE VALORACION </w:t>
            </w:r>
          </w:p>
        </w:tc>
      </w:tr>
      <w:tr w:rsidR="009F44DB" w:rsidRPr="000946F1" w:rsidTr="009F44DB">
        <w:trPr>
          <w:trHeight w:val="247"/>
        </w:trPr>
        <w:tc>
          <w:tcPr>
            <w:tcW w:w="6153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realimentación del encuentro fue favorable</w:t>
            </w:r>
          </w:p>
        </w:tc>
        <w:tc>
          <w:tcPr>
            <w:tcW w:w="682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5</w:t>
            </w:r>
          </w:p>
        </w:tc>
        <w:tc>
          <w:tcPr>
            <w:tcW w:w="540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4</w:t>
            </w:r>
          </w:p>
        </w:tc>
        <w:tc>
          <w:tcPr>
            <w:tcW w:w="532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2</w:t>
            </w:r>
          </w:p>
        </w:tc>
        <w:tc>
          <w:tcPr>
            <w:tcW w:w="730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</w:t>
            </w:r>
          </w:p>
        </w:tc>
      </w:tr>
      <w:tr w:rsidR="009F44DB" w:rsidRPr="00A81895" w:rsidTr="009F44DB">
        <w:trPr>
          <w:trHeight w:val="262"/>
        </w:trPr>
        <w:tc>
          <w:tcPr>
            <w:tcW w:w="6153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Todos los temas fueron cubiertos con el nivel correcto para mí</w:t>
            </w:r>
          </w:p>
        </w:tc>
        <w:tc>
          <w:tcPr>
            <w:tcW w:w="682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</w:tcPr>
          <w:p w:rsidR="009F44DB" w:rsidRPr="000946F1" w:rsidRDefault="00FF6452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32" w:type="dxa"/>
          </w:tcPr>
          <w:p w:rsidR="009F44DB" w:rsidRPr="000946F1" w:rsidRDefault="00033F0C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6452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x</w:t>
            </w:r>
          </w:p>
        </w:tc>
        <w:tc>
          <w:tcPr>
            <w:tcW w:w="730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F44DB" w:rsidRPr="00033F0C" w:rsidTr="009F44DB">
        <w:trPr>
          <w:trHeight w:val="247"/>
        </w:trPr>
        <w:tc>
          <w:tcPr>
            <w:tcW w:w="6153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encuentro  llenó sus objetivos planteados</w:t>
            </w:r>
          </w:p>
        </w:tc>
        <w:tc>
          <w:tcPr>
            <w:tcW w:w="682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</w:tcPr>
          <w:p w:rsidR="009F44DB" w:rsidRPr="000946F1" w:rsidRDefault="00FF6452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32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0" w:type="dxa"/>
          </w:tcPr>
          <w:p w:rsidR="009F44DB" w:rsidRPr="000946F1" w:rsidRDefault="00033F0C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6452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x</w:t>
            </w:r>
          </w:p>
        </w:tc>
      </w:tr>
      <w:tr w:rsidR="009F44DB" w:rsidRPr="00033F0C" w:rsidTr="009F44DB">
        <w:trPr>
          <w:trHeight w:val="262"/>
        </w:trPr>
        <w:tc>
          <w:tcPr>
            <w:tcW w:w="6153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</w:t>
            </w:r>
            <w:proofErr w:type="gramStart"/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encuentro  cubrió</w:t>
            </w:r>
            <w:proofErr w:type="gramEnd"/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todos los temas que yo esperaba</w:t>
            </w:r>
          </w:p>
        </w:tc>
        <w:tc>
          <w:tcPr>
            <w:tcW w:w="682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</w:tcPr>
          <w:p w:rsidR="009F44DB" w:rsidRPr="000946F1" w:rsidRDefault="00FF6452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32" w:type="dxa"/>
          </w:tcPr>
          <w:p w:rsidR="009F44DB" w:rsidRPr="000946F1" w:rsidRDefault="00033F0C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6452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x</w:t>
            </w:r>
          </w:p>
        </w:tc>
        <w:tc>
          <w:tcPr>
            <w:tcW w:w="730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F44DB" w:rsidRPr="00033F0C" w:rsidTr="009F44DB">
        <w:trPr>
          <w:trHeight w:val="247"/>
        </w:trPr>
        <w:tc>
          <w:tcPr>
            <w:tcW w:w="6153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duración del encuentro fue adecuada</w:t>
            </w:r>
          </w:p>
        </w:tc>
        <w:tc>
          <w:tcPr>
            <w:tcW w:w="682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</w:tcPr>
          <w:p w:rsidR="009F44DB" w:rsidRPr="000946F1" w:rsidRDefault="00FF6452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645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  <w:r w:rsidR="00033F0C" w:rsidRPr="00FF6452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x</w:t>
            </w:r>
          </w:p>
        </w:tc>
        <w:tc>
          <w:tcPr>
            <w:tcW w:w="532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0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F44DB" w:rsidRPr="00033F0C" w:rsidTr="009F44DB">
        <w:trPr>
          <w:trHeight w:val="262"/>
        </w:trPr>
        <w:tc>
          <w:tcPr>
            <w:tcW w:w="6153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Los temas fueron tratados en orden lógico</w:t>
            </w:r>
          </w:p>
        </w:tc>
        <w:tc>
          <w:tcPr>
            <w:tcW w:w="682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</w:tcPr>
          <w:p w:rsidR="009F44DB" w:rsidRPr="000946F1" w:rsidRDefault="00FF6452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32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0" w:type="dxa"/>
          </w:tcPr>
          <w:p w:rsidR="009F44DB" w:rsidRPr="000946F1" w:rsidRDefault="00033F0C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6452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x</w:t>
            </w:r>
          </w:p>
        </w:tc>
      </w:tr>
      <w:tr w:rsidR="009F44DB" w:rsidRPr="00033F0C" w:rsidTr="009F44DB">
        <w:trPr>
          <w:trHeight w:val="247"/>
        </w:trPr>
        <w:tc>
          <w:tcPr>
            <w:tcW w:w="6153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Las dinámicas fueron re</w:t>
            </w:r>
            <w:r w:rsidR="00A818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levantes a los temas impartidos </w:t>
            </w:r>
            <w:proofErr w:type="gramStart"/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 video</w:t>
            </w:r>
            <w:proofErr w:type="gramEnd"/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reflexivo)</w:t>
            </w:r>
          </w:p>
        </w:tc>
        <w:tc>
          <w:tcPr>
            <w:tcW w:w="682" w:type="dxa"/>
          </w:tcPr>
          <w:p w:rsidR="009F44DB" w:rsidRPr="000946F1" w:rsidRDefault="00FF6452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</w:tcPr>
          <w:p w:rsidR="009F44DB" w:rsidRPr="000946F1" w:rsidRDefault="00033F0C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6452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x</w:t>
            </w:r>
          </w:p>
        </w:tc>
        <w:tc>
          <w:tcPr>
            <w:tcW w:w="532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0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F44DB" w:rsidRPr="00033F0C" w:rsidTr="009F44DB">
        <w:trPr>
          <w:trHeight w:val="247"/>
        </w:trPr>
        <w:tc>
          <w:tcPr>
            <w:tcW w:w="6153" w:type="dxa"/>
          </w:tcPr>
          <w:p w:rsidR="009F44DB" w:rsidRPr="000946F1" w:rsidRDefault="00A81895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material del encuentro </w:t>
            </w:r>
            <w:r w:rsidR="009F44DB"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está claramente expuesto y es de fácil comprensión</w:t>
            </w:r>
          </w:p>
        </w:tc>
        <w:tc>
          <w:tcPr>
            <w:tcW w:w="682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</w:tcPr>
          <w:p w:rsidR="009F44DB" w:rsidRPr="000946F1" w:rsidRDefault="00FF6452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645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  <w:r w:rsidR="00033F0C" w:rsidRPr="00FF6452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x</w:t>
            </w:r>
          </w:p>
        </w:tc>
        <w:tc>
          <w:tcPr>
            <w:tcW w:w="532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0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F44DB" w:rsidRPr="00033F0C" w:rsidTr="009F44DB">
        <w:trPr>
          <w:trHeight w:val="247"/>
        </w:trPr>
        <w:tc>
          <w:tcPr>
            <w:tcW w:w="6153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Las diapositivas estaban bien diseñadas y de fácil comprensión</w:t>
            </w:r>
          </w:p>
        </w:tc>
        <w:tc>
          <w:tcPr>
            <w:tcW w:w="682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32" w:type="dxa"/>
          </w:tcPr>
          <w:p w:rsidR="009F44DB" w:rsidRPr="000946F1" w:rsidRDefault="00FF6452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6452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x</w:t>
            </w:r>
          </w:p>
        </w:tc>
        <w:tc>
          <w:tcPr>
            <w:tcW w:w="730" w:type="dxa"/>
          </w:tcPr>
          <w:p w:rsidR="009F44DB" w:rsidRPr="000946F1" w:rsidRDefault="00FF6452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</w:tr>
      <w:tr w:rsidR="009F44DB" w:rsidRPr="00033F0C" w:rsidTr="009F44DB">
        <w:trPr>
          <w:trHeight w:val="247"/>
        </w:trPr>
        <w:tc>
          <w:tcPr>
            <w:tcW w:w="6153" w:type="dxa"/>
          </w:tcPr>
          <w:p w:rsidR="009F44DB" w:rsidRPr="000946F1" w:rsidRDefault="00E25271" w:rsidP="00E2527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expositora presentó</w:t>
            </w:r>
            <w:r w:rsidR="009F44DB"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temas de manera clara y lógica</w:t>
            </w:r>
          </w:p>
        </w:tc>
        <w:tc>
          <w:tcPr>
            <w:tcW w:w="682" w:type="dxa"/>
          </w:tcPr>
          <w:p w:rsidR="009F44DB" w:rsidRPr="000946F1" w:rsidRDefault="00FF6452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</w:tcPr>
          <w:p w:rsidR="009F44DB" w:rsidRPr="000946F1" w:rsidRDefault="00033F0C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6452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x</w:t>
            </w:r>
          </w:p>
        </w:tc>
        <w:tc>
          <w:tcPr>
            <w:tcW w:w="532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0" w:type="dxa"/>
          </w:tcPr>
          <w:p w:rsidR="009F44DB" w:rsidRPr="000946F1" w:rsidRDefault="009F44DB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5271" w:rsidRPr="00033F0C" w:rsidTr="009F44DB">
        <w:trPr>
          <w:trHeight w:val="247"/>
        </w:trPr>
        <w:tc>
          <w:tcPr>
            <w:tcW w:w="6153" w:type="dxa"/>
          </w:tcPr>
          <w:p w:rsidR="00E25271" w:rsidRPr="000946F1" w:rsidRDefault="00E25271" w:rsidP="00E2527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expositora dio respuestas adecuadas a las preguntas de los asistentes</w:t>
            </w:r>
          </w:p>
        </w:tc>
        <w:tc>
          <w:tcPr>
            <w:tcW w:w="682" w:type="dxa"/>
          </w:tcPr>
          <w:p w:rsidR="00E25271" w:rsidRPr="000946F1" w:rsidRDefault="00FF6452" w:rsidP="00E2527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</w:tcPr>
          <w:p w:rsidR="00E25271" w:rsidRPr="000946F1" w:rsidRDefault="00E25271" w:rsidP="00E2527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32" w:type="dxa"/>
          </w:tcPr>
          <w:p w:rsidR="00E25271" w:rsidRPr="000946F1" w:rsidRDefault="00E25271" w:rsidP="00E2527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0" w:type="dxa"/>
          </w:tcPr>
          <w:p w:rsidR="00E25271" w:rsidRPr="000946F1" w:rsidRDefault="00033F0C" w:rsidP="00E2527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6452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x</w:t>
            </w:r>
          </w:p>
        </w:tc>
      </w:tr>
      <w:tr w:rsidR="00E25271" w:rsidRPr="00033F0C" w:rsidTr="009F44DB">
        <w:trPr>
          <w:trHeight w:val="247"/>
        </w:trPr>
        <w:tc>
          <w:tcPr>
            <w:tcW w:w="6153" w:type="dxa"/>
          </w:tcPr>
          <w:p w:rsidR="00E25271" w:rsidRPr="000946F1" w:rsidRDefault="00E25271" w:rsidP="00E2527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 </w:t>
            </w:r>
            <w:proofErr w:type="gramStart"/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expositora  demostró</w:t>
            </w:r>
            <w:proofErr w:type="gramEnd"/>
            <w:r w:rsidRPr="000946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buen conocimiento del tema expuesto</w:t>
            </w:r>
          </w:p>
        </w:tc>
        <w:tc>
          <w:tcPr>
            <w:tcW w:w="682" w:type="dxa"/>
          </w:tcPr>
          <w:p w:rsidR="00E25271" w:rsidRPr="000946F1" w:rsidRDefault="00FF6452" w:rsidP="00E2527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</w:tcPr>
          <w:p w:rsidR="00E25271" w:rsidRPr="000946F1" w:rsidRDefault="00033F0C" w:rsidP="00E2527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6452">
              <w:rPr>
                <w:rFonts w:ascii="Times New Roman" w:hAnsi="Times New Roman" w:cs="Times New Roman"/>
                <w:color w:val="FF0000"/>
                <w:sz w:val="24"/>
                <w:szCs w:val="24"/>
                <w:lang w:val="es-ES"/>
              </w:rPr>
              <w:t>x</w:t>
            </w:r>
          </w:p>
        </w:tc>
        <w:tc>
          <w:tcPr>
            <w:tcW w:w="532" w:type="dxa"/>
          </w:tcPr>
          <w:p w:rsidR="00E25271" w:rsidRPr="000946F1" w:rsidRDefault="00E25271" w:rsidP="00E2527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0" w:type="dxa"/>
          </w:tcPr>
          <w:p w:rsidR="00E25271" w:rsidRPr="000946F1" w:rsidRDefault="00E25271" w:rsidP="00E2527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9F44DB" w:rsidRPr="000946F1" w:rsidRDefault="009F44DB" w:rsidP="009F44DB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F44DB" w:rsidRPr="000946F1" w:rsidRDefault="00E25271" w:rsidP="009F44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946F1">
        <w:rPr>
          <w:rFonts w:ascii="Times New Roman" w:hAnsi="Times New Roman" w:cs="Times New Roman"/>
          <w:sz w:val="24"/>
          <w:szCs w:val="24"/>
          <w:lang w:val="es-ES"/>
        </w:rPr>
        <w:t xml:space="preserve">Por favor escriba aquí cualquier comentario adicional </w:t>
      </w:r>
      <w:r w:rsidR="0099731C">
        <w:rPr>
          <w:rFonts w:ascii="Times New Roman" w:hAnsi="Times New Roman" w:cs="Times New Roman"/>
          <w:sz w:val="24"/>
          <w:szCs w:val="24"/>
          <w:lang w:val="es-ES"/>
        </w:rPr>
        <w:t xml:space="preserve"> y de manera propositiva </w:t>
      </w:r>
      <w:r w:rsidRPr="000946F1">
        <w:rPr>
          <w:rFonts w:ascii="Times New Roman" w:hAnsi="Times New Roman" w:cs="Times New Roman"/>
          <w:sz w:val="24"/>
          <w:szCs w:val="24"/>
          <w:lang w:val="es-ES"/>
        </w:rPr>
        <w:t>que servirá para mejora</w:t>
      </w:r>
      <w:r w:rsidR="0099731C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0946F1">
        <w:rPr>
          <w:rFonts w:ascii="Times New Roman" w:hAnsi="Times New Roman" w:cs="Times New Roman"/>
          <w:sz w:val="24"/>
          <w:szCs w:val="24"/>
          <w:lang w:val="es-ES"/>
        </w:rPr>
        <w:t xml:space="preserve"> el encuentro o el modulo: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271" w:rsidRPr="00033F0C" w:rsidTr="00E25271">
        <w:tc>
          <w:tcPr>
            <w:tcW w:w="9350" w:type="dxa"/>
          </w:tcPr>
          <w:p w:rsidR="00E25271" w:rsidRPr="000946F1" w:rsidRDefault="00E25271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E25271" w:rsidRDefault="00FF6452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Mejorar el uso de los recursos tecnológicos, como sonido multimedia y ambientación, mejorar los tonos</w:t>
            </w:r>
            <w:r w:rsidR="00F64E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(usar el negro de fondo para mejor visualización en ambientes claros como el del auditorio)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los tamaños </w:t>
            </w:r>
            <w:r w:rsidR="00F64E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y tipos de letra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 las presentaciones PPTX, utilizar multimedia de mejor calidad, 720p cuando </w:t>
            </w:r>
            <w:r w:rsidR="00F64E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mínimo por no decir 1024p o HD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FF6452" w:rsidRDefault="00FF6452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FF6452" w:rsidRDefault="00FF6452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Existen muchos voluntarios que estarían dispuestos a dramatizar los videos de forma gratuita para la universidad (o a cambio de uno que otro punto) por lo que usar ejemplos mexicanos, a blanco y negro no es lo </w:t>
            </w:r>
            <w:r w:rsidR="00F64E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más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F64E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óptimo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FF6452" w:rsidRDefault="00FF6452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FF6452" w:rsidRPr="000946F1" w:rsidRDefault="00FF6452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 igual forma los videos de los materiales, de </w:t>
            </w:r>
            <w:r w:rsidR="00F64E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YouTube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aunque son excelentes</w:t>
            </w:r>
            <w:r w:rsidR="00F64E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aquí se pueden dramatizar para que la universidad posea sus propios videos, utilizar a estudiantes de las carreras de diseño y artes, por ejemplo.</w:t>
            </w:r>
          </w:p>
          <w:p w:rsidR="00E25271" w:rsidRPr="000946F1" w:rsidRDefault="00E25271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E25271" w:rsidRPr="000946F1" w:rsidRDefault="00E25271" w:rsidP="009F44D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5271" w:rsidRPr="00033F0C" w:rsidTr="00E25271">
        <w:tc>
          <w:tcPr>
            <w:tcW w:w="9350" w:type="dxa"/>
          </w:tcPr>
          <w:p w:rsidR="00E25271" w:rsidRDefault="00E25271" w:rsidP="009F44DB">
            <w:pPr>
              <w:rPr>
                <w:lang w:val="es-ES"/>
              </w:rPr>
            </w:pPr>
          </w:p>
          <w:p w:rsidR="00E25271" w:rsidRDefault="00E25271" w:rsidP="009F44DB">
            <w:pPr>
              <w:rPr>
                <w:lang w:val="es-ES"/>
              </w:rPr>
            </w:pPr>
          </w:p>
          <w:p w:rsidR="00E25271" w:rsidRDefault="00E25271" w:rsidP="009F44DB">
            <w:pPr>
              <w:rPr>
                <w:lang w:val="es-ES"/>
              </w:rPr>
            </w:pPr>
          </w:p>
          <w:p w:rsidR="00E25271" w:rsidRDefault="00E25271" w:rsidP="009F44DB">
            <w:pPr>
              <w:rPr>
                <w:lang w:val="es-ES"/>
              </w:rPr>
            </w:pPr>
          </w:p>
        </w:tc>
      </w:tr>
    </w:tbl>
    <w:p w:rsidR="009F44DB" w:rsidRDefault="009F44DB" w:rsidP="009F44DB">
      <w:pPr>
        <w:rPr>
          <w:lang w:val="es-ES"/>
        </w:rPr>
      </w:pPr>
    </w:p>
    <w:sectPr w:rsidR="009F44DB" w:rsidSect="003F69D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DB"/>
    <w:rsid w:val="00033F0C"/>
    <w:rsid w:val="000946F1"/>
    <w:rsid w:val="000C3906"/>
    <w:rsid w:val="001D0C72"/>
    <w:rsid w:val="003546D9"/>
    <w:rsid w:val="003F69D6"/>
    <w:rsid w:val="005907F0"/>
    <w:rsid w:val="0080198C"/>
    <w:rsid w:val="00927256"/>
    <w:rsid w:val="0099731C"/>
    <w:rsid w:val="009F44DB"/>
    <w:rsid w:val="00A102F6"/>
    <w:rsid w:val="00A81895"/>
    <w:rsid w:val="00E25271"/>
    <w:rsid w:val="00F64EF4"/>
    <w:rsid w:val="00FC1BE7"/>
    <w:rsid w:val="00FF6452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87580"/>
  <w15:chartTrackingRefBased/>
  <w15:docId w15:val="{6276EAE5-4A79-419F-9741-7EF9F1CB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F69D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69D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TECNICA Distrital </CompanyAddress>
  <CompanyPhone/>
  <CompanyFax/>
  <CompanyEmail/>
</CoverPageProperties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276309-D701-4736-9703-EA8FE4ABF1D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356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ENCUENTRO PRESENCIAL</vt:lpstr>
      <vt:lpstr/>
    </vt:vector>
  </TitlesOfParts>
  <Company>MINERD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ENCUENTRO PRESENCIAL</dc:title>
  <dc:subject/>
  <dc:creator>AFACILITADORA: AMBAR GONZALEZ M.A.</dc:creator>
  <cp:keywords/>
  <dc:description/>
  <cp:lastModifiedBy>Starling Germosen Reynoso</cp:lastModifiedBy>
  <cp:revision>11</cp:revision>
  <dcterms:created xsi:type="dcterms:W3CDTF">2017-07-24T00:43:00Z</dcterms:created>
  <dcterms:modified xsi:type="dcterms:W3CDTF">2017-09-09T22:25:00Z</dcterms:modified>
</cp:coreProperties>
</file>