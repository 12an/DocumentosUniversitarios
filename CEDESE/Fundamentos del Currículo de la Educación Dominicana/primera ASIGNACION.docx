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s-ES"/>
        </w:r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>
          <w:pPr>
            <w:rPr>
              <w:noProof/>
              <w:lang w:val="es-ES"/>
            </w:rPr>
          </w:pPr>
          <w:r w:rsidRPr="00D5672C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591300" cy="6191250"/>
                    <wp:effectExtent l="0" t="0" r="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619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lang w:val="es-ES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D7B30278923C40E0978CAC030F15129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C26646" w:rsidRDefault="00C26646">
                                    <w:pPr>
                                      <w:pStyle w:val="Puesto"/>
                                      <w:rPr>
                                        <w:noProof/>
                                        <w:sz w:val="160"/>
                                        <w:lang w:val="es-ES"/>
                                      </w:rPr>
                                    </w:pPr>
                                    <w:r w:rsidRPr="000A276F">
                                      <w:rPr>
                                        <w:noProof/>
                                        <w:sz w:val="160"/>
                                        <w:lang w:val="es-ES"/>
                                      </w:rPr>
                                      <w:t>1ERA ACTIVIDAD:</w:t>
                                    </w:r>
                                  </w:p>
                                </w:sdtContent>
                              </w:sdt>
                              <w:p w:rsidR="00E80220" w:rsidRPr="00C26646" w:rsidRDefault="00B73F71">
                                <w:pPr>
                                  <w:pStyle w:val="Subttulo"/>
                                  <w:ind w:left="144" w:right="720"/>
                                  <w:rPr>
                                    <w:noProof/>
                                    <w:sz w:val="5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sz w:val="48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867562735"/>
                                    <w:placeholder>
                                      <w:docPart w:val="D8CBC26AFD4D4DB79EDA7136A20BDD3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D78" w:rsidRPr="00EE2D78">
                                      <w:rPr>
                                        <w:noProof/>
                                        <w:sz w:val="48"/>
                                        <w:lang w:val="es-ES"/>
                                      </w:rPr>
                                      <w:t>SEMANA 1: Sabado 10 al sabado 17</w:t>
                                    </w:r>
                                  </w:sdtContent>
                                </w:sdt>
                              </w:p>
                              <w:p w:rsidR="00C26646" w:rsidRPr="00C26646" w:rsidRDefault="00B73F71" w:rsidP="00C26646">
                                <w:pPr>
                                  <w:spacing w:line="276" w:lineRule="auto"/>
                                  <w:suppressOverlap/>
                                  <w:rPr>
                                    <w:rFonts w:ascii="Times New Roman" w:eastAsia="Times New Roman" w:hAnsi="Times New Roman"/>
                                    <w:b/>
                                    <w:color w:val="EF4623" w:themeColor="accent1"/>
                                    <w:szCs w:val="24"/>
                                    <w:lang w:val="es-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/>
                                      <w:b/>
                                      <w:color w:val="EF4623" w:themeColor="accent1"/>
                                      <w:szCs w:val="24"/>
                                      <w:lang w:val="es-E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B25D886B384D4B769D1D0422B7AF1939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6646" w:rsidRPr="00C26646">
                                      <w:rPr>
                                        <w:rFonts w:ascii="Times New Roman" w:eastAsia="Times New Roman" w:hAnsi="Times New Roman"/>
                                        <w:b/>
                                        <w:i/>
                                        <w:color w:val="EF4623" w:themeColor="accent1"/>
                                        <w:sz w:val="28"/>
                                        <w:szCs w:val="24"/>
                                        <w:lang w:val="es-E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FUNDAMENTACION CURRICULAR</w:t>
                                    </w:r>
                                    <w:r w:rsidR="00C26646" w:rsidRPr="00C26646">
                                      <w:rPr>
                                        <w:rFonts w:ascii="Times New Roman" w:eastAsia="Times New Roman" w:hAnsi="Times New Roman"/>
                                        <w:b/>
                                        <w:color w:val="EF4623" w:themeColor="accent1"/>
                                        <w:szCs w:val="24"/>
                                        <w:lang w:val="es-E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:</w:t>
                                    </w:r>
                                  </w:sdtContent>
                                </w:sdt>
                                <w:r w:rsidR="00C26646" w:rsidRPr="00C26646">
                                  <w:rPr>
                                    <w:rFonts w:ascii="Times New Roman" w:eastAsia="Times New Roman" w:hAnsi="Times New Roman"/>
                                    <w:b/>
                                    <w:color w:val="EF4623" w:themeColor="accent1"/>
                                    <w:szCs w:val="24"/>
                                    <w:lang w:val="es-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</w:p>
                              <w:p w:rsidR="00C26646" w:rsidRPr="00C26646" w:rsidRDefault="00C26646" w:rsidP="00C26646">
                                <w:pPr>
                                  <w:pStyle w:val="Cita"/>
                                  <w:spacing w:line="240" w:lineRule="auto"/>
                                  <w:ind w:left="720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color w:val="4F81BD"/>
                                    <w:sz w:val="40"/>
                                    <w:szCs w:val="32"/>
                                    <w:lang w:val="es-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6646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sz w:val="28"/>
                                    <w:lang w:val="es-ES"/>
                                  </w:rPr>
                                  <w:t>Redactar un  informe de lectura  que contenga lo siguiente:</w:t>
                                </w:r>
                              </w:p>
                              <w:p w:rsidR="00C26646" w:rsidRPr="000A276F" w:rsidRDefault="00C26646" w:rsidP="00C26646">
                                <w:pPr>
                                  <w:pStyle w:val="Cita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</w:pPr>
                                <w:r w:rsidRPr="000A276F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  <w:t>Lectura de diferentes autores curriculares elaborar una definición de currículo con concepción personal.</w:t>
                                </w:r>
                              </w:p>
                              <w:p w:rsidR="00C26646" w:rsidRPr="000A276F" w:rsidRDefault="00C26646" w:rsidP="00C26646">
                                <w:pPr>
                                  <w:pStyle w:val="Cita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</w:pPr>
                                <w:r w:rsidRPr="000A276F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  <w:t xml:space="preserve">Características  básicas del currículo Dominicano. </w:t>
                                </w:r>
                              </w:p>
                              <w:p w:rsidR="00C26646" w:rsidRPr="000A276F" w:rsidRDefault="00C26646" w:rsidP="00C26646">
                                <w:pPr>
                                  <w:pStyle w:val="Cita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</w:pPr>
                                <w:r w:rsidRPr="000A276F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  <w:t>Definición de 4 tipos de currículo y ejemplo de cómo se pone de manifiesto en el aula.</w:t>
                                </w:r>
                              </w:p>
                              <w:p w:rsidR="00C26646" w:rsidRPr="000A276F" w:rsidRDefault="00C26646" w:rsidP="00C26646">
                                <w:pPr>
                                  <w:pStyle w:val="Cita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</w:pPr>
                                <w:r w:rsidRPr="000A276F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  <w:t>Diferencia de un  currículo centrado en la enseñanza y el  centrado en el aprendizaje.</w:t>
                                </w:r>
                              </w:p>
                              <w:p w:rsidR="00C26646" w:rsidRDefault="00C26646" w:rsidP="00C26646">
                                <w:pPr>
                                  <w:pStyle w:val="Cita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</w:pPr>
                                <w:r w:rsidRPr="000A276F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  <w:lang w:val="es-ES"/>
                                  </w:rPr>
                                  <w:t>Integración del currículo.</w:t>
                                </w:r>
                              </w:p>
                              <w:p w:rsidR="00CE2AF2" w:rsidRPr="00CE2AF2" w:rsidRDefault="00CE2AF2" w:rsidP="00CE2AF2">
                                <w:pPr>
                                  <w:rPr>
                                    <w:lang w:val="es-ES"/>
                                  </w:rPr>
                                </w:pPr>
                                <w:r w:rsidRPr="00E8384A">
                                  <w:rPr>
                                    <w:color w:val="FF0000"/>
                                    <w:lang w:val="es-ES"/>
                                  </w:rPr>
                                  <w:t xml:space="preserve">No más de dos </w:t>
                                </w:r>
                                <w:r w:rsidR="00E8384A" w:rsidRPr="00E8384A">
                                  <w:rPr>
                                    <w:color w:val="FF0000"/>
                                    <w:lang w:val="es-ES"/>
                                  </w:rPr>
                                  <w:t>páginas</w:t>
                                </w:r>
                                <w:r w:rsidR="00E8384A">
                                  <w:rPr>
                                    <w:lang w:val="es-ES"/>
                                  </w:rPr>
                                  <w:t>…</w:t>
                                </w:r>
                                <w:bookmarkStart w:id="0" w:name="_GoBack"/>
                                <w:bookmarkEnd w:id="0"/>
                              </w:p>
                              <w:p w:rsidR="00C26646" w:rsidRPr="000A276F" w:rsidRDefault="00C26646" w:rsidP="00C26646">
                                <w:pPr>
                                  <w:pStyle w:val="Cita"/>
                                  <w:spacing w:line="240" w:lineRule="auto"/>
                                  <w:rPr>
                                    <w:b/>
                                    <w:color w:val="auto"/>
                                    <w:sz w:val="36"/>
                                    <w:szCs w:val="32"/>
                                    <w:lang w:val="es-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80220" w:rsidRPr="00D5672C" w:rsidRDefault="00E80220">
                                <w:pPr>
                                  <w:pStyle w:val="Descripcinbreve"/>
                                  <w:spacing w:after="600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margin-left:0;margin-top:0;width:519pt;height:487.5pt;z-index:-251641856;visibility:visible;mso-wrap-style:square;mso-width-percent:0;mso-height-percent:0;mso-left-percent:59;mso-wrap-distance-left:9pt;mso-wrap-distance-top:0;mso-wrap-distance-right:9pt;mso-wrap-distance-bottom:0;mso-position-horizontal-relative:page;mso-position-vertical:top;mso-position-vertical-relative:margin;mso-width-percent:0;mso-height-percent: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lang w:val="es-ES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D7B30278923C40E0978CAC030F15129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C26646" w:rsidRDefault="00C26646">
                              <w:pPr>
                                <w:pStyle w:val="Puesto"/>
                                <w:rPr>
                                  <w:noProof/>
                                  <w:sz w:val="160"/>
                                  <w:lang w:val="es-ES"/>
                                </w:rPr>
                              </w:pPr>
                              <w:r w:rsidRPr="000A276F">
                                <w:rPr>
                                  <w:noProof/>
                                  <w:sz w:val="160"/>
                                  <w:lang w:val="es-ES"/>
                                </w:rPr>
                                <w:t>1ERA ACTIVIDAD:</w:t>
                              </w:r>
                            </w:p>
                          </w:sdtContent>
                        </w:sdt>
                        <w:p w:rsidR="00E80220" w:rsidRPr="00C26646" w:rsidRDefault="00B73F71">
                          <w:pPr>
                            <w:pStyle w:val="Subttulo"/>
                            <w:ind w:left="144" w:right="720"/>
                            <w:rPr>
                              <w:noProof/>
                              <w:sz w:val="52"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sz w:val="48"/>
                                <w:lang w:val="es-ES"/>
                              </w:rPr>
                              <w:alias w:val="Subtítulo"/>
                              <w:tag w:val=""/>
                              <w:id w:val="867562735"/>
                              <w:placeholder>
                                <w:docPart w:val="D8CBC26AFD4D4DB79EDA7136A20BDD3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2D78" w:rsidRPr="00EE2D78">
                                <w:rPr>
                                  <w:noProof/>
                                  <w:sz w:val="48"/>
                                  <w:lang w:val="es-ES"/>
                                </w:rPr>
                                <w:t>SEMANA 1: Sabado 10 al sabado 17</w:t>
                              </w:r>
                            </w:sdtContent>
                          </w:sdt>
                        </w:p>
                        <w:p w:rsidR="00C26646" w:rsidRPr="00C26646" w:rsidRDefault="00B73F71" w:rsidP="00C26646">
                          <w:pPr>
                            <w:spacing w:line="276" w:lineRule="auto"/>
                            <w:suppressOverlap/>
                            <w:rPr>
                              <w:rFonts w:ascii="Times New Roman" w:eastAsia="Times New Roman" w:hAnsi="Times New Roman"/>
                              <w:b/>
                              <w:color w:val="EF4623" w:themeColor="accent1"/>
                              <w:szCs w:val="24"/>
                              <w:lang w:val="es-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/>
                                <w:b/>
                                <w:color w:val="EF4623" w:themeColor="accent1"/>
                                <w:szCs w:val="2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B25D886B384D4B769D1D0422B7AF1939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26646" w:rsidRPr="00C26646">
                                <w:rPr>
                                  <w:rFonts w:ascii="Times New Roman" w:eastAsia="Times New Roman" w:hAnsi="Times New Roman"/>
                                  <w:b/>
                                  <w:i/>
                                  <w:color w:val="EF4623" w:themeColor="accent1"/>
                                  <w:sz w:val="28"/>
                                  <w:szCs w:val="24"/>
                                  <w:lang w:val="es-E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FUNDAMENTACION CURRICULAR</w:t>
                              </w:r>
                              <w:r w:rsidR="00C26646" w:rsidRPr="00C26646">
                                <w:rPr>
                                  <w:rFonts w:ascii="Times New Roman" w:eastAsia="Times New Roman" w:hAnsi="Times New Roman"/>
                                  <w:b/>
                                  <w:color w:val="EF4623" w:themeColor="accent1"/>
                                  <w:szCs w:val="24"/>
                                  <w:lang w:val="es-E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sdtContent>
                          </w:sdt>
                          <w:r w:rsidR="00C26646" w:rsidRPr="00C26646">
                            <w:rPr>
                              <w:rFonts w:ascii="Times New Roman" w:eastAsia="Times New Roman" w:hAnsi="Times New Roman"/>
                              <w:b/>
                              <w:color w:val="EF4623" w:themeColor="accent1"/>
                              <w:szCs w:val="24"/>
                              <w:lang w:val="es-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</w:p>
                        <w:p w:rsidR="00C26646" w:rsidRPr="00C26646" w:rsidRDefault="00C26646" w:rsidP="00C26646">
                          <w:pPr>
                            <w:pStyle w:val="Cita"/>
                            <w:spacing w:line="240" w:lineRule="auto"/>
                            <w:ind w:left="720"/>
                            <w:rPr>
                              <w:rFonts w:ascii="Times New Roman" w:hAnsi="Times New Roman" w:cs="Times New Roman"/>
                              <w:b/>
                              <w:i w:val="0"/>
                              <w:color w:val="4F81BD"/>
                              <w:sz w:val="40"/>
                              <w:szCs w:val="32"/>
                              <w:lang w:val="es-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6646">
                            <w:rPr>
                              <w:rFonts w:ascii="Times New Roman" w:hAnsi="Times New Roman" w:cs="Times New Roman"/>
                              <w:b/>
                              <w:i w:val="0"/>
                              <w:sz w:val="28"/>
                              <w:lang w:val="es-ES"/>
                            </w:rPr>
                            <w:t>Redactar un  informe de lectura  que contenga lo siguiente:</w:t>
                          </w:r>
                        </w:p>
                        <w:p w:rsidR="00C26646" w:rsidRPr="000A276F" w:rsidRDefault="00C26646" w:rsidP="00C26646">
                          <w:pPr>
                            <w:pStyle w:val="Cita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</w:pPr>
                          <w:r w:rsidRPr="000A276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  <w:t>Lectura de diferentes autores curriculares elaborar una definición de currículo con concepción personal.</w:t>
                          </w:r>
                        </w:p>
                        <w:p w:rsidR="00C26646" w:rsidRPr="000A276F" w:rsidRDefault="00C26646" w:rsidP="00C26646">
                          <w:pPr>
                            <w:pStyle w:val="Cita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</w:pPr>
                          <w:r w:rsidRPr="000A276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  <w:t xml:space="preserve">Características  básicas del currículo Dominicano. </w:t>
                          </w:r>
                        </w:p>
                        <w:p w:rsidR="00C26646" w:rsidRPr="000A276F" w:rsidRDefault="00C26646" w:rsidP="00C26646">
                          <w:pPr>
                            <w:pStyle w:val="Cita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</w:pPr>
                          <w:r w:rsidRPr="000A276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  <w:t>Definición de 4 tipos de currículo y ejemplo de cómo se pone de manifiesto en el aula.</w:t>
                          </w:r>
                        </w:p>
                        <w:p w:rsidR="00C26646" w:rsidRPr="000A276F" w:rsidRDefault="00C26646" w:rsidP="00C26646">
                          <w:pPr>
                            <w:pStyle w:val="Cita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</w:pPr>
                          <w:r w:rsidRPr="000A276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  <w:t>Diferencia de un  currículo centrado en la enseñanza y el  centrado en el aprendizaje.</w:t>
                          </w:r>
                        </w:p>
                        <w:p w:rsidR="00C26646" w:rsidRDefault="00C26646" w:rsidP="00C26646">
                          <w:pPr>
                            <w:pStyle w:val="Cita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</w:pPr>
                          <w:r w:rsidRPr="000A276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lang w:val="es-ES"/>
                            </w:rPr>
                            <w:t>Integración del currículo.</w:t>
                          </w:r>
                        </w:p>
                        <w:p w:rsidR="00CE2AF2" w:rsidRPr="00CE2AF2" w:rsidRDefault="00CE2AF2" w:rsidP="00CE2AF2">
                          <w:pPr>
                            <w:rPr>
                              <w:lang w:val="es-ES"/>
                            </w:rPr>
                          </w:pPr>
                          <w:r w:rsidRPr="00E8384A">
                            <w:rPr>
                              <w:color w:val="FF0000"/>
                              <w:lang w:val="es-ES"/>
                            </w:rPr>
                            <w:t xml:space="preserve">No más de dos </w:t>
                          </w:r>
                          <w:r w:rsidR="00E8384A" w:rsidRPr="00E8384A">
                            <w:rPr>
                              <w:color w:val="FF0000"/>
                              <w:lang w:val="es-ES"/>
                            </w:rPr>
                            <w:t>páginas</w:t>
                          </w:r>
                          <w:r w:rsidR="00E8384A">
                            <w:rPr>
                              <w:lang w:val="es-ES"/>
                            </w:rPr>
                            <w:t>…</w:t>
                          </w:r>
                          <w:bookmarkStart w:id="1" w:name="_GoBack"/>
                          <w:bookmarkEnd w:id="1"/>
                        </w:p>
                        <w:p w:rsidR="00C26646" w:rsidRPr="000A276F" w:rsidRDefault="00C26646" w:rsidP="00C26646">
                          <w:pPr>
                            <w:pStyle w:val="Cita"/>
                            <w:spacing w:line="240" w:lineRule="auto"/>
                            <w:rPr>
                              <w:b/>
                              <w:color w:val="auto"/>
                              <w:sz w:val="36"/>
                              <w:szCs w:val="32"/>
                              <w:lang w:val="es-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80220" w:rsidRPr="00D5672C" w:rsidRDefault="00E80220">
                          <w:pPr>
                            <w:pStyle w:val="Descripcinbreve"/>
                            <w:spacing w:after="600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0220" w:rsidRPr="00D5672C" w:rsidRDefault="00794A85">
          <w:pPr>
            <w:rPr>
              <w:b/>
              <w:bCs/>
              <w:noProof/>
              <w:lang w:val="es-ES"/>
            </w:rPr>
          </w:pPr>
          <w:r w:rsidRPr="00D5672C">
            <w:rPr>
              <w:noProof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es-ES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C26646" w:rsidRDefault="00C26646">
          <w:pPr>
            <w:pStyle w:val="TtulodeTDC"/>
            <w:rPr>
              <w:noProof/>
              <w:sz w:val="24"/>
              <w:lang w:val="es-ES"/>
            </w:rPr>
          </w:pPr>
          <w:r w:rsidRPr="00C26646">
            <w:rPr>
              <w:noProof/>
              <w:sz w:val="24"/>
              <w:lang w:val="es-ES"/>
            </w:rPr>
            <w:t xml:space="preserve"> </w:t>
          </w:r>
        </w:p>
        <w:p w:rsidR="00C26646" w:rsidRDefault="00794A85" w:rsidP="00C26646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r w:rsidRPr="00D5672C">
            <w:rPr>
              <w:color w:val="7F7F7F" w:themeColor="text1" w:themeTint="80"/>
              <w:sz w:val="22"/>
              <w:lang w:val="es-ES"/>
            </w:rPr>
            <w:fldChar w:fldCharType="begin"/>
          </w:r>
          <w:r w:rsidRPr="00D5672C">
            <w:rPr>
              <w:lang w:val="es-ES"/>
            </w:rPr>
            <w:instrText>TOC \o "1-1" \h \z \u</w:instrText>
          </w:r>
          <w:r w:rsidRPr="00D5672C">
            <w:rPr>
              <w:color w:val="7F7F7F" w:themeColor="text1" w:themeTint="80"/>
              <w:sz w:val="22"/>
              <w:lang w:val="es-ES"/>
            </w:rPr>
            <w:fldChar w:fldCharType="separate"/>
          </w:r>
        </w:p>
        <w:p w:rsidR="00D5672C" w:rsidRDefault="00D5672C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</w:p>
        <w:p w:rsidR="00E80220" w:rsidRPr="00D5672C" w:rsidRDefault="00794A85">
          <w:pPr>
            <w:spacing w:before="40" w:after="160" w:line="288" w:lineRule="auto"/>
            <w:rPr>
              <w:b/>
              <w:bCs/>
              <w:noProof/>
              <w:lang w:val="es-ES"/>
            </w:rPr>
          </w:pPr>
          <w:r w:rsidRPr="00D5672C">
            <w:rPr>
              <w:noProof/>
              <w:lang w:val="es-ES"/>
            </w:rPr>
            <w:fldChar w:fldCharType="end"/>
          </w:r>
        </w:p>
      </w:sdtContent>
    </w:sdt>
    <w:p w:rsidR="00E80220" w:rsidRPr="00D5672C" w:rsidRDefault="00E80220">
      <w:pPr>
        <w:rPr>
          <w:noProof/>
          <w:lang w:val="es-ES"/>
        </w:rPr>
        <w:sectPr w:rsidR="00E80220" w:rsidRPr="00D5672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Pr="00D5672C" w:rsidRDefault="00E80220" w:rsidP="00084F40">
      <w:pPr>
        <w:pStyle w:val="Ttulo1"/>
        <w:rPr>
          <w:noProof/>
          <w:lang w:val="es-ES"/>
        </w:rPr>
      </w:pPr>
    </w:p>
    <w:sectPr w:rsidR="00E80220" w:rsidRPr="00D5672C">
      <w:headerReference w:type="default" r:id="rId17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F71" w:rsidRDefault="00B73F71">
      <w:pPr>
        <w:spacing w:after="0" w:line="240" w:lineRule="auto"/>
      </w:pPr>
      <w:r>
        <w:separator/>
      </w:r>
    </w:p>
    <w:p w:rsidR="00B73F71" w:rsidRDefault="00B73F71"/>
    <w:p w:rsidR="00B73F71" w:rsidRDefault="00B73F71"/>
  </w:endnote>
  <w:endnote w:type="continuationSeparator" w:id="0">
    <w:p w:rsidR="00B73F71" w:rsidRDefault="00B73F71">
      <w:pPr>
        <w:spacing w:after="0" w:line="240" w:lineRule="auto"/>
      </w:pPr>
      <w:r>
        <w:continuationSeparator/>
      </w:r>
    </w:p>
    <w:p w:rsidR="00B73F71" w:rsidRDefault="00B73F71"/>
    <w:p w:rsidR="00B73F71" w:rsidRDefault="00B73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46" w:rsidRDefault="00C266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46" w:rsidRDefault="00C2664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46" w:rsidRDefault="00C266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F71" w:rsidRDefault="00B73F71">
      <w:pPr>
        <w:spacing w:after="0" w:line="240" w:lineRule="auto"/>
      </w:pPr>
      <w:r>
        <w:separator/>
      </w:r>
    </w:p>
    <w:p w:rsidR="00B73F71" w:rsidRDefault="00B73F71"/>
    <w:p w:rsidR="00B73F71" w:rsidRDefault="00B73F71"/>
  </w:footnote>
  <w:footnote w:type="continuationSeparator" w:id="0">
    <w:p w:rsidR="00B73F71" w:rsidRDefault="00B73F71">
      <w:pPr>
        <w:spacing w:after="0" w:line="240" w:lineRule="auto"/>
      </w:pPr>
      <w:r>
        <w:continuationSeparator/>
      </w:r>
    </w:p>
    <w:p w:rsidR="00B73F71" w:rsidRDefault="00B73F71"/>
    <w:p w:rsidR="00B73F71" w:rsidRDefault="00B73F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46" w:rsidRDefault="00C266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220" w:rsidRPr="00D5672C" w:rsidRDefault="00E8022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46" w:rsidRDefault="00C2664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220" w:rsidRPr="00CE2AF2" w:rsidRDefault="00E80220" w:rsidP="00CE2A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269D19B2"/>
    <w:multiLevelType w:val="hybridMultilevel"/>
    <w:tmpl w:val="E2F6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46"/>
    <w:rsid w:val="00062E7C"/>
    <w:rsid w:val="00084F40"/>
    <w:rsid w:val="00094C9E"/>
    <w:rsid w:val="000A276F"/>
    <w:rsid w:val="000E530B"/>
    <w:rsid w:val="002067B7"/>
    <w:rsid w:val="002B24D5"/>
    <w:rsid w:val="002C038B"/>
    <w:rsid w:val="0034307E"/>
    <w:rsid w:val="0048286D"/>
    <w:rsid w:val="005361E9"/>
    <w:rsid w:val="005975BB"/>
    <w:rsid w:val="005B36B9"/>
    <w:rsid w:val="006D46DC"/>
    <w:rsid w:val="006E3B80"/>
    <w:rsid w:val="00794A85"/>
    <w:rsid w:val="009D51D3"/>
    <w:rsid w:val="00A42A83"/>
    <w:rsid w:val="00AD7A79"/>
    <w:rsid w:val="00AE5B38"/>
    <w:rsid w:val="00B1507F"/>
    <w:rsid w:val="00B73020"/>
    <w:rsid w:val="00B73F71"/>
    <w:rsid w:val="00C26646"/>
    <w:rsid w:val="00CE2AF2"/>
    <w:rsid w:val="00D5672C"/>
    <w:rsid w:val="00D73123"/>
    <w:rsid w:val="00D75772"/>
    <w:rsid w:val="00E80220"/>
    <w:rsid w:val="00E8384A"/>
    <w:rsid w:val="00EA1B03"/>
    <w:rsid w:val="00EC486E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455AFC6-78A9-4002-87B9-FBB90FB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B30278923C40E0978CAC030F151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FBCB-4F82-4B9D-B0CD-2FADD6D7E23E}"/>
      </w:docPartPr>
      <w:docPartBody>
        <w:p w:rsidR="00876267" w:rsidRDefault="00971629">
          <w:pPr>
            <w:pStyle w:val="D7B30278923C40E0978CAC030F151296"/>
          </w:pPr>
          <w:r w:rsidRPr="00D5672C">
            <w:rPr>
              <w:noProof/>
              <w:lang w:val="es-ES"/>
            </w:rPr>
            <w:t>Informe anual</w:t>
          </w:r>
        </w:p>
      </w:docPartBody>
    </w:docPart>
    <w:docPart>
      <w:docPartPr>
        <w:name w:val="D8CBC26AFD4D4DB79EDA7136A20B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3AD4-EB63-4CB9-AEC7-017AB32BA57B}"/>
      </w:docPartPr>
      <w:docPartBody>
        <w:p w:rsidR="00876267" w:rsidRDefault="00971629">
          <w:pPr>
            <w:pStyle w:val="D8CBC26AFD4D4DB79EDA7136A20BDD36"/>
          </w:pPr>
          <w:r w:rsidRPr="00D5672C">
            <w:rPr>
              <w:noProof/>
              <w:lang w:val="es-ES"/>
            </w:rPr>
            <w:t>Ejercicio [Año]</w:t>
          </w:r>
        </w:p>
      </w:docPartBody>
    </w:docPart>
    <w:docPart>
      <w:docPartPr>
        <w:name w:val="B25D886B384D4B769D1D0422B7AF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79C62-F647-4F4A-BFF4-688BDA60C2F6}"/>
      </w:docPartPr>
      <w:docPartBody>
        <w:p w:rsidR="00876267" w:rsidRDefault="00971629">
          <w:pPr>
            <w:pStyle w:val="B25D886B384D4B769D1D0422B7AF1939"/>
          </w:pPr>
          <w:r w:rsidRPr="00D5672C">
            <w:rPr>
              <w:noProof/>
              <w:lang w:val="es-ES"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29"/>
    <w:rsid w:val="00876267"/>
    <w:rsid w:val="00971629"/>
    <w:rsid w:val="00B42D0F"/>
    <w:rsid w:val="00B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3DF41CEADB4B5CAB8A94B10B8CC029">
    <w:name w:val="643DF41CEADB4B5CAB8A94B10B8CC029"/>
  </w:style>
  <w:style w:type="paragraph" w:customStyle="1" w:styleId="0B56795726784A30BB62D0D6A9CD534B">
    <w:name w:val="0B56795726784A30BB62D0D6A9CD534B"/>
  </w:style>
  <w:style w:type="paragraph" w:customStyle="1" w:styleId="FCBFF875561B42E0B90874B924560AD5">
    <w:name w:val="FCBFF875561B42E0B90874B924560AD5"/>
  </w:style>
  <w:style w:type="paragraph" w:customStyle="1" w:styleId="360F0DE519FD43279FA6F99E7F1DDA37">
    <w:name w:val="360F0DE519FD43279FA6F99E7F1DDA37"/>
  </w:style>
  <w:style w:type="paragraph" w:customStyle="1" w:styleId="3BA3984062BD46DDB804E2D3F849B8AA">
    <w:name w:val="3BA3984062BD46DDB804E2D3F849B8AA"/>
  </w:style>
  <w:style w:type="paragraph" w:customStyle="1" w:styleId="EB0229201F2F420696B95E8A33B22A2C">
    <w:name w:val="EB0229201F2F420696B95E8A33B22A2C"/>
  </w:style>
  <w:style w:type="paragraph" w:customStyle="1" w:styleId="D7EEC78AA6DC4DF48419339EAB173649">
    <w:name w:val="D7EEC78AA6DC4DF48419339EAB173649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765245E9C814C319C3AE4C5535F80C8">
    <w:name w:val="F765245E9C814C319C3AE4C5535F80C8"/>
  </w:style>
  <w:style w:type="paragraph" w:customStyle="1" w:styleId="9155D02560DC4AE58A000C515FFC3ACE">
    <w:name w:val="9155D02560DC4AE58A000C515FFC3ACE"/>
  </w:style>
  <w:style w:type="paragraph" w:customStyle="1" w:styleId="3216636F7FFC4FADB2B39F4804F93283">
    <w:name w:val="3216636F7FFC4FADB2B39F4804F93283"/>
  </w:style>
  <w:style w:type="paragraph" w:customStyle="1" w:styleId="689CD19D5A8049B69523FFC319D72582">
    <w:name w:val="689CD19D5A8049B69523FFC319D72582"/>
  </w:style>
  <w:style w:type="paragraph" w:customStyle="1" w:styleId="94F5AFBD622543138F7C22535E8024CD">
    <w:name w:val="94F5AFBD622543138F7C22535E8024CD"/>
  </w:style>
  <w:style w:type="paragraph" w:customStyle="1" w:styleId="9C82F5A34ABF4818B3A9F76B3F37EAE5">
    <w:name w:val="9C82F5A34ABF4818B3A9F76B3F37EAE5"/>
  </w:style>
  <w:style w:type="paragraph" w:customStyle="1" w:styleId="55F8736ADB7A485B9833371836D2FCE7">
    <w:name w:val="55F8736ADB7A485B9833371836D2FCE7"/>
  </w:style>
  <w:style w:type="paragraph" w:customStyle="1" w:styleId="0D6AFD59353A468CA3AB202CEDDC66B5">
    <w:name w:val="0D6AFD59353A468CA3AB202CEDDC66B5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8D8EE12AAEEC45A2B89A678626BC19B3">
    <w:name w:val="8D8EE12AAEEC45A2B89A678626BC19B3"/>
  </w:style>
  <w:style w:type="paragraph" w:customStyle="1" w:styleId="DF45FF8392EE4582B43A37C0B0BAC373">
    <w:name w:val="DF45FF8392EE4582B43A37C0B0BAC373"/>
  </w:style>
  <w:style w:type="paragraph" w:customStyle="1" w:styleId="C505B68A731247569D9C533866443AC8">
    <w:name w:val="C505B68A731247569D9C533866443AC8"/>
  </w:style>
  <w:style w:type="paragraph" w:customStyle="1" w:styleId="4362D9BEBFC945B0828C2F5A98E1F221">
    <w:name w:val="4362D9BEBFC945B0828C2F5A98E1F221"/>
  </w:style>
  <w:style w:type="paragraph" w:customStyle="1" w:styleId="98DD5F0C8772447C99DBCCFFE8960F4E">
    <w:name w:val="98DD5F0C8772447C99DBCCFFE8960F4E"/>
  </w:style>
  <w:style w:type="paragraph" w:customStyle="1" w:styleId="C82779FDC1E94A11874C58B05B44F6BD">
    <w:name w:val="C82779FDC1E94A11874C58B05B44F6BD"/>
  </w:style>
  <w:style w:type="paragraph" w:customStyle="1" w:styleId="F4409788F62D4E66A84BCC4213E77111">
    <w:name w:val="F4409788F62D4E66A84BCC4213E77111"/>
  </w:style>
  <w:style w:type="paragraph" w:customStyle="1" w:styleId="B0399732C9DD4018A66E4B2BD30B3B8D">
    <w:name w:val="B0399732C9DD4018A66E4B2BD30B3B8D"/>
  </w:style>
  <w:style w:type="paragraph" w:customStyle="1" w:styleId="D7B30278923C40E0978CAC030F151296">
    <w:name w:val="D7B30278923C40E0978CAC030F151296"/>
  </w:style>
  <w:style w:type="paragraph" w:customStyle="1" w:styleId="D8CBC26AFD4D4DB79EDA7136A20BDD36">
    <w:name w:val="D8CBC26AFD4D4DB79EDA7136A20BDD36"/>
  </w:style>
  <w:style w:type="paragraph" w:customStyle="1" w:styleId="B25D886B384D4B769D1D0422B7AF1939">
    <w:name w:val="B25D886B384D4B769D1D0422B7AF1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FUNDAMENTACION CURRICULAR: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D125D-C3EF-478A-B3D1-4DF699D56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D453C-FB05-48B0-8CBA-574DD1BEC7CB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8EFD419B-5DAE-4031-8310-3159F1EE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1ERA ACTIVIDAD:</vt:lpstr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1ERA ACTIVIDAD:</dc:title>
  <dc:subject>SEMANA 1: Sabado 10 al sabado 17</dc:subject>
  <dc:creator>Usuario</dc:creator>
  <cp:keywords/>
  <cp:lastModifiedBy>ambar gonzalez</cp:lastModifiedBy>
  <cp:revision>5</cp:revision>
  <dcterms:created xsi:type="dcterms:W3CDTF">2017-06-06T09:50:00Z</dcterms:created>
  <dcterms:modified xsi:type="dcterms:W3CDTF">2017-06-11T02:18:00Z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