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A89" w:rsidRPr="00743347" w:rsidRDefault="00973A89" w:rsidP="00743347">
      <w:pPr>
        <w:spacing w:line="240" w:lineRule="auto"/>
        <w:jc w:val="center"/>
        <w:rPr>
          <w:b/>
          <w:sz w:val="26"/>
          <w:szCs w:val="26"/>
        </w:rPr>
      </w:pPr>
      <w:r w:rsidRPr="00743347">
        <w:rPr>
          <w:b/>
          <w:sz w:val="28"/>
          <w:szCs w:val="28"/>
        </w:rPr>
        <w:t>Pontificia Universidad Católica Madre y Maestra</w:t>
      </w:r>
      <w:r w:rsidRPr="00743347">
        <w:rPr>
          <w:b/>
          <w:sz w:val="28"/>
          <w:szCs w:val="28"/>
        </w:rPr>
        <w:br/>
      </w:r>
      <w:r w:rsidRPr="00743347">
        <w:rPr>
          <w:b/>
          <w:sz w:val="26"/>
          <w:szCs w:val="26"/>
        </w:rPr>
        <w:t>Recinto Santo Tomás de Aquino</w:t>
      </w:r>
      <w:r w:rsidRPr="00743347">
        <w:rPr>
          <w:b/>
          <w:sz w:val="26"/>
          <w:szCs w:val="26"/>
        </w:rPr>
        <w:br/>
        <w:t>Fundamentos de Programación [ISC-204-P]</w:t>
      </w:r>
    </w:p>
    <w:p w:rsidR="00973A89" w:rsidRPr="00743347" w:rsidRDefault="00973A89" w:rsidP="00743347">
      <w:pPr>
        <w:spacing w:line="240" w:lineRule="auto"/>
        <w:jc w:val="center"/>
        <w:rPr>
          <w:sz w:val="24"/>
          <w:szCs w:val="24"/>
        </w:rPr>
      </w:pPr>
      <w:r>
        <w:br/>
      </w:r>
      <w:r w:rsidRPr="00743347">
        <w:rPr>
          <w:sz w:val="24"/>
          <w:szCs w:val="24"/>
        </w:rPr>
        <w:t>Práctica #1 (5 ptos.)</w:t>
      </w:r>
      <w:r w:rsidRPr="00743347">
        <w:rPr>
          <w:sz w:val="24"/>
          <w:szCs w:val="24"/>
        </w:rPr>
        <w:br/>
        <w:t>[13/06/2010 22:00 – 20/06/2010 18:00]</w:t>
      </w:r>
    </w:p>
    <w:p w:rsidR="00973A89" w:rsidRDefault="00973A89" w:rsidP="00743347">
      <w:pPr>
        <w:spacing w:line="240" w:lineRule="auto"/>
        <w:jc w:val="center"/>
      </w:pPr>
    </w:p>
    <w:p w:rsidR="00973A89" w:rsidRDefault="00973A89" w:rsidP="00743347">
      <w:pPr>
        <w:pStyle w:val="ListParagraph"/>
        <w:numPr>
          <w:ilvl w:val="0"/>
          <w:numId w:val="1"/>
        </w:numPr>
        <w:spacing w:line="240" w:lineRule="auto"/>
      </w:pPr>
      <w:r w:rsidRPr="00743347">
        <w:t>Diseñe un programa informático en lenguaje de programación C para cada uno de los siguientes problemas propuestos:</w:t>
      </w:r>
    </w:p>
    <w:p w:rsidR="00973A89" w:rsidRPr="00454DD8" w:rsidRDefault="00973A89" w:rsidP="00454DD8">
      <w:pPr>
        <w:pStyle w:val="ListParagraph"/>
        <w:numPr>
          <w:ilvl w:val="1"/>
          <w:numId w:val="1"/>
        </w:numPr>
        <w:spacing w:line="240" w:lineRule="auto"/>
        <w:rPr>
          <w:lang w:val="es-MX"/>
        </w:rPr>
      </w:pPr>
      <w:r>
        <w:t>Un año bisiesto es aquel cuyo mes de Febrero contiene 29 días. Escribir un programa que pida al usuario que introduzca un número de año y luego visualice en pantalla si este año es bisiesto o no. El rango de años debes estar entre 1916 y 2080.</w:t>
      </w:r>
    </w:p>
    <w:p w:rsidR="00973A89" w:rsidRDefault="00973A89" w:rsidP="00454DD8">
      <w:pPr>
        <w:pStyle w:val="ListParagraph"/>
        <w:numPr>
          <w:ilvl w:val="1"/>
          <w:numId w:val="1"/>
        </w:numPr>
        <w:spacing w:line="240" w:lineRule="auto"/>
        <w:rPr>
          <w:lang w:val="es-MX"/>
        </w:rPr>
      </w:pPr>
      <w:r>
        <w:rPr>
          <w:lang w:val="es-MX"/>
        </w:rPr>
        <w:t>Escribir un programa que calcule el factorial de un número N dado. Debe crear una función para el cálculo del factorial.</w:t>
      </w:r>
    </w:p>
    <w:p w:rsidR="00973A89" w:rsidRDefault="00973A89" w:rsidP="00743347">
      <w:pPr>
        <w:pStyle w:val="ListParagraph"/>
        <w:numPr>
          <w:ilvl w:val="1"/>
          <w:numId w:val="1"/>
        </w:numPr>
        <w:spacing w:line="240" w:lineRule="auto"/>
      </w:pPr>
      <w:r>
        <w:t>Escribir un programa que pida al usuario introducir tres (3) números y a continuación visualice en pantalla la siguiente información:</w:t>
      </w:r>
    </w:p>
    <w:p w:rsidR="00973A89" w:rsidRDefault="00973A89" w:rsidP="0038487F">
      <w:pPr>
        <w:pStyle w:val="ListParagraph"/>
        <w:numPr>
          <w:ilvl w:val="2"/>
          <w:numId w:val="1"/>
        </w:numPr>
        <w:spacing w:line="240" w:lineRule="auto"/>
      </w:pPr>
      <w:r>
        <w:t>¿Cuál es el mayor?</w:t>
      </w:r>
    </w:p>
    <w:p w:rsidR="00973A89" w:rsidRDefault="00973A89" w:rsidP="0038487F">
      <w:pPr>
        <w:pStyle w:val="ListParagraph"/>
        <w:numPr>
          <w:ilvl w:val="2"/>
          <w:numId w:val="1"/>
        </w:numPr>
        <w:spacing w:line="240" w:lineRule="auto"/>
      </w:pPr>
      <w:r>
        <w:t>¿Cuál es el menor?</w:t>
      </w:r>
    </w:p>
    <w:p w:rsidR="00973A89" w:rsidRDefault="00973A89" w:rsidP="0038487F">
      <w:pPr>
        <w:pStyle w:val="ListParagraph"/>
        <w:numPr>
          <w:ilvl w:val="2"/>
          <w:numId w:val="1"/>
        </w:numPr>
        <w:spacing w:line="240" w:lineRule="auto"/>
      </w:pPr>
      <w:r>
        <w:t>Si alguno de los numeros introducidos es igual a la suma de los otros dos (2), entonces visualizar en pantalla ese dicho número.</w:t>
      </w:r>
    </w:p>
    <w:p w:rsidR="00973A89" w:rsidRPr="001D5906" w:rsidRDefault="00973A89" w:rsidP="001D5906">
      <w:pPr>
        <w:pStyle w:val="ListParagraph"/>
        <w:numPr>
          <w:ilvl w:val="1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Escriba un programa que introducida una cantidad de dinero, el programa calcule las papeletas y monedas de curso local actual que representan esa cantidad. Debe empezar a contar desde la moneda más alta.</w:t>
      </w:r>
    </w:p>
    <w:p w:rsidR="00973A89" w:rsidRPr="00743347" w:rsidRDefault="00973A89" w:rsidP="00743347">
      <w:pPr>
        <w:pStyle w:val="ListParagraph"/>
        <w:numPr>
          <w:ilvl w:val="1"/>
          <w:numId w:val="1"/>
        </w:numPr>
        <w:spacing w:line="240" w:lineRule="auto"/>
      </w:pPr>
      <w:r>
        <w:t xml:space="preserve">Un número primo es aquel que solo es divisible entre sí mismo y la unidad. Escribir un programa que pida al usuario introducir un </w:t>
      </w:r>
      <w:r w:rsidRPr="00ED644E">
        <w:rPr>
          <w:i/>
        </w:rPr>
        <w:t>límite</w:t>
      </w:r>
      <w:r>
        <w:t xml:space="preserve"> y a continuación el programa calcule y visualice en pantalla cuales son los números primos entre 1 y el </w:t>
      </w:r>
      <w:r w:rsidRPr="00ED644E">
        <w:rPr>
          <w:i/>
        </w:rPr>
        <w:t>limite</w:t>
      </w:r>
      <w:r>
        <w:t xml:space="preserve"> introducido.</w:t>
      </w:r>
    </w:p>
    <w:sectPr w:rsidR="00973A89" w:rsidRPr="00743347" w:rsidSect="00521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E01F2"/>
    <w:multiLevelType w:val="hybridMultilevel"/>
    <w:tmpl w:val="021EB05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1E63965"/>
    <w:multiLevelType w:val="hybridMultilevel"/>
    <w:tmpl w:val="12EE719E"/>
    <w:lvl w:ilvl="0" w:tplc="1C0A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1C0A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1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DB35991"/>
    <w:multiLevelType w:val="hybridMultilevel"/>
    <w:tmpl w:val="CFF6A12E"/>
    <w:lvl w:ilvl="0" w:tplc="6F38191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3347"/>
    <w:rsid w:val="001D5906"/>
    <w:rsid w:val="00311E3E"/>
    <w:rsid w:val="0038487F"/>
    <w:rsid w:val="003D6BF6"/>
    <w:rsid w:val="00454DD8"/>
    <w:rsid w:val="005211A2"/>
    <w:rsid w:val="006A04BB"/>
    <w:rsid w:val="00743347"/>
    <w:rsid w:val="0084131E"/>
    <w:rsid w:val="00970D27"/>
    <w:rsid w:val="00973A89"/>
    <w:rsid w:val="00C106F5"/>
    <w:rsid w:val="00ED6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1A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433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219</Words>
  <Characters>1207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SamuelLuciano</dc:creator>
  <cp:keywords/>
  <dc:description/>
  <cp:lastModifiedBy>SamuelLuciano</cp:lastModifiedBy>
  <cp:revision>9</cp:revision>
  <dcterms:created xsi:type="dcterms:W3CDTF">2010-06-13T12:17:00Z</dcterms:created>
  <dcterms:modified xsi:type="dcterms:W3CDTF">2011-02-22T20:48:00Z</dcterms:modified>
</cp:coreProperties>
</file>